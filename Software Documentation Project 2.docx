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33D" w14:textId="12BAEA27" w:rsidR="00771F16" w:rsidRPr="00AD5BF5" w:rsidRDefault="00AB5854">
      <w:pPr>
        <w:pStyle w:val="Title"/>
        <w:rPr>
          <w:rFonts w:ascii="Lucida Sans" w:hAnsi="Lucida Sans"/>
          <w:sz w:val="44"/>
          <w:szCs w:val="44"/>
        </w:rPr>
      </w:pPr>
      <w:r w:rsidRPr="00AD5BF5">
        <w:rPr>
          <w:rFonts w:ascii="Lucida Sans" w:hAnsi="Lucida Sans"/>
          <w:sz w:val="44"/>
          <w:szCs w:val="44"/>
        </w:rPr>
        <w:t>Software Documentation</w:t>
      </w:r>
    </w:p>
    <w:p w14:paraId="00AE3EA5" w14:textId="11E7CD59" w:rsidR="00AB5854" w:rsidRDefault="00AB5854" w:rsidP="00AB5854">
      <w:pPr>
        <w:spacing w:before="100" w:beforeAutospacing="1" w:after="100" w:afterAutospacing="1" w:line="240" w:lineRule="auto"/>
        <w:textAlignment w:val="top"/>
      </w:pPr>
      <w:r>
        <w:t xml:space="preserve">Course: </w:t>
      </w:r>
      <w:hyperlink r:id="rId7" w:history="1">
        <w:r w:rsidRPr="00AB5854">
          <w:rPr>
            <w:rFonts w:eastAsia="Times New Roman" w:cs="Lato"/>
            <w:lang w:eastAsia="en-US"/>
          </w:rPr>
          <w:t>COP-2805C-86399 Java Advanced</w:t>
        </w:r>
      </w:hyperlink>
    </w:p>
    <w:p w14:paraId="0F01384D" w14:textId="7D3BCE52" w:rsidR="00AB5854" w:rsidRDefault="00AB5854" w:rsidP="00AB5854">
      <w:r>
        <w:t>Assignment:</w:t>
      </w:r>
      <w:r w:rsidR="004162C1">
        <w:t xml:space="preserve"> </w:t>
      </w:r>
      <w:r w:rsidR="00596092">
        <w:t>Demonstrate OOP principles for encapsulation</w:t>
      </w:r>
    </w:p>
    <w:p w14:paraId="238842EF" w14:textId="56C9EBBD" w:rsidR="00AB5854" w:rsidRDefault="00AB5854" w:rsidP="00AB5854">
      <w:r>
        <w:t>Date:</w:t>
      </w:r>
      <w:r w:rsidR="004162C1">
        <w:t xml:space="preserve"> 2/4/24</w:t>
      </w:r>
    </w:p>
    <w:p w14:paraId="15F99070" w14:textId="028EFA7E" w:rsidR="00AB5854" w:rsidRPr="00AB5854" w:rsidRDefault="00AB5854" w:rsidP="00AB5854">
      <w:r>
        <w:t>Author Details: Jose A. Cañellas</w:t>
      </w:r>
    </w:p>
    <w:p w14:paraId="774856D6" w14:textId="55AAB06C" w:rsidR="00771F16" w:rsidRPr="00AD5BF5" w:rsidRDefault="00AB5854" w:rsidP="00AD5BF5">
      <w:pPr>
        <w:pStyle w:val="Heading1"/>
      </w:pPr>
      <w:r w:rsidRPr="00AD5BF5">
        <w:t>Requirements</w:t>
      </w:r>
    </w:p>
    <w:p w14:paraId="1413310F" w14:textId="36479971" w:rsidR="00AD5BF5" w:rsidRDefault="00AD5BF5" w:rsidP="00AD5BF5">
      <w:pPr>
        <w:pStyle w:val="ListParagraph"/>
        <w:numPr>
          <w:ilvl w:val="0"/>
          <w:numId w:val="28"/>
        </w:numPr>
      </w:pPr>
      <w:r>
        <w:t>The program must include two classes, Car and Person, and a Main source file to run the code called CarAndPerson.</w:t>
      </w:r>
    </w:p>
    <w:p w14:paraId="7A2E639E" w14:textId="77777777" w:rsidR="00AD5BF5" w:rsidRDefault="00AD5BF5" w:rsidP="00AD5BF5">
      <w:pPr>
        <w:pStyle w:val="ListParagraph"/>
        <w:ind w:left="1440"/>
      </w:pPr>
    </w:p>
    <w:p w14:paraId="5F6BB50C" w14:textId="58EF804F" w:rsidR="00AD5BF5" w:rsidRDefault="00AD5BF5" w:rsidP="00AD5BF5">
      <w:pPr>
        <w:pStyle w:val="ListParagraph"/>
        <w:numPr>
          <w:ilvl w:val="0"/>
          <w:numId w:val="28"/>
        </w:numPr>
      </w:pPr>
      <w:r>
        <w:t>The Car Class must have the following:</w:t>
      </w:r>
    </w:p>
    <w:p w14:paraId="445FFD50" w14:textId="239EFBC0" w:rsidR="00AD5BF5" w:rsidRDefault="00AD5BF5" w:rsidP="00AD5BF5">
      <w:pPr>
        <w:pStyle w:val="ListParagraph"/>
        <w:numPr>
          <w:ilvl w:val="1"/>
          <w:numId w:val="28"/>
        </w:numPr>
      </w:pPr>
      <w:r>
        <w:t>Setter and Getters for the Make.</w:t>
      </w:r>
    </w:p>
    <w:p w14:paraId="05BB12E6" w14:textId="252CBDE2" w:rsidR="00AD5BF5" w:rsidRDefault="00AD5BF5" w:rsidP="00AD5BF5">
      <w:pPr>
        <w:pStyle w:val="ListParagraph"/>
        <w:numPr>
          <w:ilvl w:val="1"/>
          <w:numId w:val="28"/>
        </w:numPr>
      </w:pPr>
      <w:r>
        <w:t>Setter and Getters for the Model.</w:t>
      </w:r>
    </w:p>
    <w:p w14:paraId="7E454BA3" w14:textId="407D455E" w:rsidR="00AD5BF5" w:rsidRDefault="00AD5BF5" w:rsidP="00AD5BF5">
      <w:pPr>
        <w:pStyle w:val="ListParagraph"/>
        <w:numPr>
          <w:ilvl w:val="1"/>
          <w:numId w:val="28"/>
        </w:numPr>
      </w:pPr>
      <w:r>
        <w:t>Setter and Getters for the Color.</w:t>
      </w:r>
    </w:p>
    <w:p w14:paraId="0350E7AC" w14:textId="20DAFED1" w:rsidR="00AD5BF5" w:rsidRDefault="00AD5BF5" w:rsidP="00AD5BF5">
      <w:pPr>
        <w:pStyle w:val="ListParagraph"/>
        <w:numPr>
          <w:ilvl w:val="1"/>
          <w:numId w:val="28"/>
        </w:numPr>
      </w:pPr>
      <w:r>
        <w:t>Setter and Getters for the Year.</w:t>
      </w:r>
    </w:p>
    <w:p w14:paraId="7E4962CB" w14:textId="0C6E5F56" w:rsidR="00AD5BF5" w:rsidRDefault="00AD5BF5" w:rsidP="00AD5BF5">
      <w:pPr>
        <w:pStyle w:val="ListParagraph"/>
        <w:numPr>
          <w:ilvl w:val="1"/>
          <w:numId w:val="28"/>
        </w:numPr>
      </w:pPr>
      <w:r>
        <w:t xml:space="preserve">Setter and Getters for the Headroom. </w:t>
      </w:r>
    </w:p>
    <w:p w14:paraId="5FF5510C" w14:textId="014C1DB1" w:rsidR="00AD5BF5" w:rsidRDefault="00AD5BF5" w:rsidP="00AD5BF5">
      <w:pPr>
        <w:pStyle w:val="ListParagraph"/>
        <w:numPr>
          <w:ilvl w:val="1"/>
          <w:numId w:val="28"/>
        </w:numPr>
      </w:pPr>
      <w:r>
        <w:t>Setter and Getters for the Transmission.</w:t>
      </w:r>
    </w:p>
    <w:p w14:paraId="355CC625" w14:textId="37E1FDE0" w:rsidR="00AD5BF5" w:rsidRDefault="00AD5BF5" w:rsidP="00AD5BF5">
      <w:pPr>
        <w:pStyle w:val="ListParagraph"/>
        <w:numPr>
          <w:ilvl w:val="1"/>
          <w:numId w:val="28"/>
        </w:numPr>
      </w:pPr>
      <w:r>
        <w:t>One toScript() method that prints the information of the object.</w:t>
      </w:r>
    </w:p>
    <w:p w14:paraId="3AB50C37" w14:textId="77777777" w:rsidR="00AD5BF5" w:rsidRDefault="00AD5BF5" w:rsidP="00AD5BF5">
      <w:pPr>
        <w:pStyle w:val="ListParagraph"/>
        <w:ind w:left="1440"/>
      </w:pPr>
    </w:p>
    <w:p w14:paraId="6E19DC16" w14:textId="77777777" w:rsidR="00AD5BF5" w:rsidRDefault="00AD5BF5" w:rsidP="00AD5BF5">
      <w:pPr>
        <w:pStyle w:val="ListParagraph"/>
        <w:numPr>
          <w:ilvl w:val="0"/>
          <w:numId w:val="28"/>
        </w:numPr>
      </w:pPr>
      <w:r>
        <w:t>The Person Class must have the following:</w:t>
      </w:r>
    </w:p>
    <w:p w14:paraId="567D5CA6" w14:textId="601BD2A9" w:rsidR="00AD5BF5" w:rsidRDefault="00AD5BF5" w:rsidP="00AD5BF5">
      <w:pPr>
        <w:pStyle w:val="ListParagraph"/>
        <w:numPr>
          <w:ilvl w:val="1"/>
          <w:numId w:val="28"/>
        </w:numPr>
      </w:pPr>
      <w:r>
        <w:t>Setter and Getters for the driver’s Name.</w:t>
      </w:r>
    </w:p>
    <w:p w14:paraId="27F01741" w14:textId="266D828D" w:rsidR="00AD5BF5" w:rsidRDefault="00AD5BF5" w:rsidP="00AD5BF5">
      <w:pPr>
        <w:pStyle w:val="ListParagraph"/>
        <w:numPr>
          <w:ilvl w:val="1"/>
          <w:numId w:val="28"/>
        </w:numPr>
      </w:pPr>
      <w:r>
        <w:t>Setter and Getters for the driver's Age.</w:t>
      </w:r>
    </w:p>
    <w:p w14:paraId="6370D122" w14:textId="52362267" w:rsidR="00AD5BF5" w:rsidRDefault="00AD5BF5" w:rsidP="00AD5BF5">
      <w:pPr>
        <w:pStyle w:val="ListParagraph"/>
        <w:numPr>
          <w:ilvl w:val="1"/>
          <w:numId w:val="28"/>
        </w:numPr>
      </w:pPr>
      <w:r>
        <w:t>Setter and Getters for the driver's Height.</w:t>
      </w:r>
    </w:p>
    <w:p w14:paraId="2FF86EA3" w14:textId="0B3C4E92" w:rsidR="00AD5BF5" w:rsidRDefault="00AD5BF5" w:rsidP="00AD5BF5">
      <w:pPr>
        <w:pStyle w:val="ListParagraph"/>
        <w:numPr>
          <w:ilvl w:val="1"/>
          <w:numId w:val="28"/>
        </w:numPr>
      </w:pPr>
      <w:r>
        <w:t>Setter and Getters for the driver's Stick Shift driving ability.</w:t>
      </w:r>
    </w:p>
    <w:p w14:paraId="0C0407AA" w14:textId="5F0DABFE" w:rsidR="00AD5BF5" w:rsidRDefault="00AD5BF5" w:rsidP="00AD5BF5">
      <w:pPr>
        <w:pStyle w:val="ListParagraph"/>
        <w:numPr>
          <w:ilvl w:val="1"/>
          <w:numId w:val="28"/>
        </w:numPr>
      </w:pPr>
      <w:r>
        <w:t>One toScript() method that prints the information of the object.</w:t>
      </w:r>
    </w:p>
    <w:p w14:paraId="68F9EEFC" w14:textId="77777777" w:rsidR="00AD5BF5" w:rsidRDefault="00AD5BF5" w:rsidP="00AD5BF5">
      <w:pPr>
        <w:pStyle w:val="ListParagraph"/>
        <w:ind w:left="1440"/>
      </w:pPr>
    </w:p>
    <w:p w14:paraId="56C0BB37" w14:textId="5B9A7187" w:rsidR="00AD5BF5" w:rsidRDefault="00AD5BF5" w:rsidP="00AD5BF5">
      <w:pPr>
        <w:pStyle w:val="ListParagraph"/>
        <w:numPr>
          <w:ilvl w:val="0"/>
          <w:numId w:val="28"/>
        </w:numPr>
      </w:pPr>
      <w:r>
        <w:t>CarAndPerson must start by printing the information of the developer, the course, assignment, and the date.</w:t>
      </w:r>
    </w:p>
    <w:p w14:paraId="2424BB5F" w14:textId="699FC9A0" w:rsidR="00AD5BF5" w:rsidRDefault="00A215A0" w:rsidP="00AD5BF5">
      <w:pPr>
        <w:pStyle w:val="ListParagraph"/>
        <w:numPr>
          <w:ilvl w:val="0"/>
          <w:numId w:val="28"/>
        </w:numPr>
      </w:pPr>
      <w:r>
        <w:t>CarAndPerson must have three Car objects created with all their variables already set.</w:t>
      </w:r>
    </w:p>
    <w:p w14:paraId="21FCB953" w14:textId="77777777" w:rsidR="00AD5BF5" w:rsidRDefault="00AD5BF5" w:rsidP="00AD5BF5">
      <w:pPr>
        <w:pStyle w:val="ListParagraph"/>
        <w:numPr>
          <w:ilvl w:val="0"/>
          <w:numId w:val="28"/>
        </w:numPr>
      </w:pPr>
      <w:r>
        <w:t>CarAndPerson must ask the user to fill in the information for three Person Objects created in CarAndPerson.</w:t>
      </w:r>
    </w:p>
    <w:p w14:paraId="0A5BD12E" w14:textId="15D7502E" w:rsidR="00AD5BF5" w:rsidRDefault="00A215A0" w:rsidP="00AD5BF5">
      <w:pPr>
        <w:pStyle w:val="ListParagraph"/>
        <w:numPr>
          <w:ilvl w:val="0"/>
          <w:numId w:val="28"/>
        </w:numPr>
      </w:pPr>
      <w:r>
        <w:t>After the user is done filling out the information of each driver, CarAndPerson must print out a report with all the information for the driver and their assigned car.</w:t>
      </w:r>
    </w:p>
    <w:p w14:paraId="334758E5" w14:textId="5B192929" w:rsidR="00A215A0" w:rsidRPr="0000590A" w:rsidRDefault="00A215A0" w:rsidP="0000590A">
      <w:pPr>
        <w:pStyle w:val="ListParagraph"/>
        <w:numPr>
          <w:ilvl w:val="1"/>
          <w:numId w:val="28"/>
        </w:numPr>
      </w:pPr>
      <w:r>
        <w:t xml:space="preserve">In the case that a driver is too tall for their assigned </w:t>
      </w:r>
      <w:proofErr w:type="gramStart"/>
      <w:r>
        <w:t>car</w:t>
      </w:r>
      <w:proofErr w:type="gramEnd"/>
      <w:r>
        <w:t xml:space="preserve"> or they were assigned to a Stick Shift car without the ability to drive such a car, the proper warning must be displayed.</w:t>
      </w:r>
    </w:p>
    <w:p w14:paraId="34C8736D" w14:textId="7AEFBDCA" w:rsidR="00AB5854" w:rsidRDefault="00AB5854" w:rsidP="008A0346">
      <w:pPr>
        <w:pStyle w:val="Heading1"/>
      </w:pPr>
      <w:r w:rsidRPr="00AD5BF5">
        <w:lastRenderedPageBreak/>
        <w:t>Installation and Run Instructions</w:t>
      </w:r>
    </w:p>
    <w:p w14:paraId="12A89A6B" w14:textId="4C8D85D3" w:rsidR="00A215A0" w:rsidRDefault="00A215A0" w:rsidP="00A215A0">
      <w:pPr>
        <w:pStyle w:val="ListParagraph"/>
        <w:numPr>
          <w:ilvl w:val="0"/>
          <w:numId w:val="32"/>
        </w:numPr>
      </w:pPr>
      <w:r>
        <w:t>The user must have any Operating System compatible with the latest version of Visual Studio Code (Windows 10 and 11, Linux, MacOS 10.15 or above)</w:t>
      </w:r>
    </w:p>
    <w:p w14:paraId="64E45E43" w14:textId="786B8FCC" w:rsidR="00A215A0" w:rsidRDefault="00A215A0" w:rsidP="00A215A0">
      <w:pPr>
        <w:pStyle w:val="ListParagraph"/>
        <w:numPr>
          <w:ilvl w:val="0"/>
          <w:numId w:val="32"/>
        </w:numPr>
      </w:pPr>
      <w:r>
        <w:t>The user must install Visual Studio Code and install the “Coding Pack for Java” in the following link (</w:t>
      </w:r>
      <w:r w:rsidRPr="00A215A0">
        <w:t>https://code.visualstudio.com/docs/languages/java</w:t>
      </w:r>
      <w:r>
        <w:t>) . The “Extension Pack” is also recommended.</w:t>
      </w:r>
    </w:p>
    <w:p w14:paraId="1803BB5C" w14:textId="69A40434" w:rsidR="00A215A0" w:rsidRDefault="0000590A" w:rsidP="00A215A0">
      <w:pPr>
        <w:pStyle w:val="ListParagraph"/>
        <w:numPr>
          <w:ilvl w:val="0"/>
          <w:numId w:val="32"/>
        </w:numPr>
      </w:pPr>
      <w:r>
        <w:t>Three .java source files will be provided, and the user must open a Java project where they can drag these files into the “src” tab in Explorer.</w:t>
      </w:r>
    </w:p>
    <w:p w14:paraId="3FB38C07" w14:textId="6C11FAB9" w:rsidR="00A215A0" w:rsidRDefault="0000590A" w:rsidP="00063D8D">
      <w:pPr>
        <w:pStyle w:val="ListParagraph"/>
        <w:numPr>
          <w:ilvl w:val="0"/>
          <w:numId w:val="32"/>
        </w:numPr>
      </w:pPr>
      <w:r>
        <w:t>On the upper left, click run and then “Start Debugging” or “Run without Debugging” to run CarAndPerson.java.</w:t>
      </w:r>
    </w:p>
    <w:p w14:paraId="2CF1F1F4" w14:textId="77777777" w:rsidR="00AB5854" w:rsidRDefault="00AB5854" w:rsidP="00AB5854"/>
    <w:p w14:paraId="078CF40F" w14:textId="43C852D7" w:rsidR="00AB5854" w:rsidRPr="00AD5BF5" w:rsidRDefault="00AB5854" w:rsidP="00AD5BF5">
      <w:pPr>
        <w:pStyle w:val="Heading1"/>
      </w:pPr>
      <w:r w:rsidRPr="00AD5BF5">
        <w:t>Design Notes and U</w:t>
      </w:r>
      <w:r w:rsidR="008A0346">
        <w:t>ML</w:t>
      </w:r>
      <w:r w:rsidRPr="00AD5BF5">
        <w:t xml:space="preserve"> Diagram</w:t>
      </w:r>
    </w:p>
    <w:p w14:paraId="1ADE816C" w14:textId="6A866E76" w:rsidR="00AB5854" w:rsidRDefault="0020301C" w:rsidP="0020301C">
      <w:pPr>
        <w:pStyle w:val="ListParagraph"/>
        <w:numPr>
          <w:ilvl w:val="0"/>
          <w:numId w:val="43"/>
        </w:numPr>
      </w:pPr>
      <w:r>
        <w:t>The Car Class needed Setter and Getter methods for each of its variables (Make, Model, Year, Color, Headroom, and Transmission) so they were created first. During development, it was decided that to set the Transmission, the setTransmission method will use an If statement to verify that the inputTransmission is either 1(for Stick Shift) or 2 (for Automatic) and depending on the input the Transmission will be set. Accordingly, two private/final/static variables called carTransmissionStick(set to 1) and carTransmissionAutomatic(set to 2) were created to compare the input in the If Statements.</w:t>
      </w:r>
    </w:p>
    <w:p w14:paraId="7400829A" w14:textId="572BEF50" w:rsidR="0020301C" w:rsidRDefault="0020301C" w:rsidP="0020301C">
      <w:pPr>
        <w:pStyle w:val="ListParagraph"/>
        <w:numPr>
          <w:ilvl w:val="0"/>
          <w:numId w:val="43"/>
        </w:numPr>
      </w:pPr>
      <w:r>
        <w:t>Since the Project requirements asked for the variables of the Car objects were set when CarAndPerson was run, two Constructor methods were made. One that creates an empty Car Object, and an Overloaded Constructor method to make the process faster and simple. For testing, both were used in CarAndPerson.</w:t>
      </w:r>
    </w:p>
    <w:p w14:paraId="7991579E" w14:textId="2CBCB884" w:rsidR="0020301C" w:rsidRDefault="007972B7" w:rsidP="0020301C">
      <w:pPr>
        <w:pStyle w:val="ListParagraph"/>
        <w:numPr>
          <w:ilvl w:val="0"/>
          <w:numId w:val="43"/>
        </w:numPr>
      </w:pPr>
      <w:r>
        <w:t>Two toString() methods were created, one that simply returns the variables set, and one called carToString() which returns the variables set for both the Car object and the Person object assigned to it. The method carToString() was also made to compare the headroom and height of the Car and the assigned Person, plus to make sure a Person that can’t drive Stick Shift wasn’t assigned to one. If carToString() detects an error, it will print out the proper warning alongside the details for both objects.</w:t>
      </w:r>
    </w:p>
    <w:p w14:paraId="067DBA20" w14:textId="2A454186" w:rsidR="007972B7" w:rsidRDefault="007972B7" w:rsidP="0020301C">
      <w:pPr>
        <w:pStyle w:val="ListParagraph"/>
        <w:numPr>
          <w:ilvl w:val="0"/>
          <w:numId w:val="43"/>
        </w:numPr>
      </w:pPr>
      <w:r>
        <w:t xml:space="preserve">The Person Class needed Setter and Getters, just like Car, so they were created to fill out the variables (Name, Age, Height, and driveStickShift). Similar to Car, setTransmission() uses an if statement to compare the input to two private/static/final variables called </w:t>
      </w:r>
      <w:r w:rsidR="003702AB">
        <w:t>stickShiftYes (set to 1) and stickShiftNo (set to 2) and depending on the input the Transmission will be set to “Yes” or “No”.</w:t>
      </w:r>
    </w:p>
    <w:p w14:paraId="65FF9321" w14:textId="4DB9FC01" w:rsidR="003702AB" w:rsidRDefault="003702AB" w:rsidP="003702AB">
      <w:pPr>
        <w:pStyle w:val="ListParagraph"/>
        <w:numPr>
          <w:ilvl w:val="0"/>
          <w:numId w:val="43"/>
        </w:numPr>
      </w:pPr>
      <w:r>
        <w:t>The Person Class only has one Constructor method, Person(). It also has one toString() method that returns the values set for each variable. This toString() method is called from within Car to assign a Person object to a Car object.</w:t>
      </w:r>
    </w:p>
    <w:p w14:paraId="3795906A" w14:textId="1AA1D360" w:rsidR="003702AB" w:rsidRDefault="003702AB" w:rsidP="003702AB">
      <w:pPr>
        <w:pStyle w:val="ListParagraph"/>
        <w:numPr>
          <w:ilvl w:val="0"/>
          <w:numId w:val="43"/>
        </w:numPr>
      </w:pPr>
      <w:r>
        <w:t xml:space="preserve">For CarAndPerson, the two Constructor methods for Car are tested to assign the variables of three different cars. It begins by printing out the Course, Assignment, Name, and Date before creating the Car objects. </w:t>
      </w:r>
    </w:p>
    <w:p w14:paraId="4B0794F7" w14:textId="09D7EA8E" w:rsidR="003702AB" w:rsidRDefault="003702AB" w:rsidP="003702AB">
      <w:pPr>
        <w:pStyle w:val="ListParagraph"/>
        <w:numPr>
          <w:ilvl w:val="0"/>
          <w:numId w:val="43"/>
        </w:numPr>
      </w:pPr>
      <w:r>
        <w:lastRenderedPageBreak/>
        <w:t>For the user to enter the values of each Person object, CarAndPerson prompts the user to enter each detail separately. This is repeated for all three Person objects.</w:t>
      </w:r>
    </w:p>
    <w:p w14:paraId="3CCF1F82" w14:textId="29B5F789" w:rsidR="003702AB" w:rsidRDefault="003702AB" w:rsidP="003702AB">
      <w:pPr>
        <w:pStyle w:val="ListParagraph"/>
        <w:numPr>
          <w:ilvl w:val="0"/>
          <w:numId w:val="43"/>
        </w:numPr>
      </w:pPr>
      <w:r>
        <w:t>For simplicity, instead of verifying for incompatibility between a Person’s height and Stick Shift driving ability, it was decided to move that process into the Car Class itself, as described in the third paragraph of this section (Design Notes and UML Diagram)</w:t>
      </w:r>
    </w:p>
    <w:p w14:paraId="6689DCE2" w14:textId="1FBD7D1E" w:rsidR="003702AB" w:rsidRPr="003702AB" w:rsidRDefault="003702AB" w:rsidP="003702AB">
      <w:pPr>
        <w:rPr>
          <w:b/>
          <w:bCs/>
          <w:u w:val="single"/>
        </w:rPr>
      </w:pPr>
      <w:r w:rsidRPr="003702AB">
        <w:rPr>
          <w:b/>
          <w:bCs/>
          <w:u w:val="single"/>
        </w:rPr>
        <w:t>UML Diagram:</w:t>
      </w:r>
    </w:p>
    <w:p w14:paraId="48258DF7" w14:textId="77D64B36" w:rsidR="003702AB" w:rsidRDefault="003D7937" w:rsidP="003702AB">
      <w:pPr>
        <w:pStyle w:val="ListParagraph"/>
      </w:pPr>
      <w:r>
        <w:rPr>
          <w:noProof/>
        </w:rPr>
        <mc:AlternateContent>
          <mc:Choice Requires="wps">
            <w:drawing>
              <wp:anchor distT="0" distB="0" distL="114300" distR="114300" simplePos="0" relativeHeight="251659264" behindDoc="1" locked="0" layoutInCell="1" allowOverlap="1" wp14:anchorId="73104116" wp14:editId="68980EDC">
                <wp:simplePos x="0" y="0"/>
                <wp:positionH relativeFrom="column">
                  <wp:posOffset>-200025</wp:posOffset>
                </wp:positionH>
                <wp:positionV relativeFrom="paragraph">
                  <wp:posOffset>106680</wp:posOffset>
                </wp:positionV>
                <wp:extent cx="5915025" cy="7048500"/>
                <wp:effectExtent l="0" t="0" r="28575" b="19050"/>
                <wp:wrapNone/>
                <wp:docPr id="38976953" name="Rectangle 2"/>
                <wp:cNvGraphicFramePr/>
                <a:graphic xmlns:a="http://schemas.openxmlformats.org/drawingml/2006/main">
                  <a:graphicData uri="http://schemas.microsoft.com/office/word/2010/wordprocessingShape">
                    <wps:wsp>
                      <wps:cNvSpPr/>
                      <wps:spPr>
                        <a:xfrm>
                          <a:off x="0" y="0"/>
                          <a:ext cx="5915025" cy="70485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FF475" id="Rectangle 2" o:spid="_x0000_s1026" style="position:absolute;margin-left:-15.75pt;margin-top:8.4pt;width:465.75pt;height:5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" fillcolor="black [3200]" strokecolor="black [480]" strokeweight="1pt"/>
            </w:pict>
          </mc:Fallback>
        </mc:AlternateContent>
      </w:r>
    </w:p>
    <w:p w14:paraId="7335A122" w14:textId="4A1DF2DA" w:rsidR="003702AB" w:rsidRDefault="003702AB" w:rsidP="003702AB">
      <w:pPr>
        <w:pStyle w:val="ListParagraph"/>
      </w:pPr>
      <w:r>
        <w:rPr>
          <w:noProof/>
        </w:rPr>
        <w:drawing>
          <wp:inline distT="0" distB="0" distL="0" distR="0" wp14:anchorId="79FA61D8" wp14:editId="36641A70">
            <wp:extent cx="4448402" cy="6700520"/>
            <wp:effectExtent l="0" t="0" r="9525" b="5080"/>
            <wp:docPr id="669513936"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13936" name="Picture 1" descr="&#10;"/>
                    <pic:cNvPicPr/>
                  </pic:nvPicPr>
                  <pic:blipFill>
                    <a:blip r:embed="rId8">
                      <a:extLst>
                        <a:ext uri="{28A0092B-C50C-407E-A947-70E740481C1C}">
                          <a14:useLocalDpi xmlns:a14="http://schemas.microsoft.com/office/drawing/2010/main" val="0"/>
                        </a:ext>
                      </a:extLst>
                    </a:blip>
                    <a:stretch>
                      <a:fillRect/>
                    </a:stretch>
                  </pic:blipFill>
                  <pic:spPr>
                    <a:xfrm>
                      <a:off x="0" y="0"/>
                      <a:ext cx="4472926" cy="6737460"/>
                    </a:xfrm>
                    <a:prstGeom prst="rect">
                      <a:avLst/>
                    </a:prstGeom>
                  </pic:spPr>
                </pic:pic>
              </a:graphicData>
            </a:graphic>
          </wp:inline>
        </w:drawing>
      </w:r>
    </w:p>
    <w:p w14:paraId="5CF9E594" w14:textId="3D0AEDD5" w:rsidR="00AB5854" w:rsidRPr="00AD5BF5" w:rsidRDefault="00AB5854" w:rsidP="00AD5BF5">
      <w:pPr>
        <w:pStyle w:val="Heading1"/>
      </w:pPr>
      <w:r w:rsidRPr="00AD5BF5">
        <w:lastRenderedPageBreak/>
        <w:t>Test Plan</w:t>
      </w:r>
    </w:p>
    <w:tbl>
      <w:tblPr>
        <w:tblStyle w:val="GridTable1Light"/>
        <w:tblW w:w="0" w:type="auto"/>
        <w:tblLook w:val="04A0" w:firstRow="1" w:lastRow="0" w:firstColumn="1" w:lastColumn="0" w:noHBand="0" w:noVBand="1"/>
      </w:tblPr>
      <w:tblGrid>
        <w:gridCol w:w="1870"/>
        <w:gridCol w:w="1870"/>
        <w:gridCol w:w="1870"/>
        <w:gridCol w:w="1870"/>
        <w:gridCol w:w="1870"/>
      </w:tblGrid>
      <w:tr w:rsidR="003702AB" w14:paraId="6448579B" w14:textId="77777777" w:rsidTr="00370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1FE8A7" w14:textId="0E8D870C" w:rsidR="003702AB" w:rsidRDefault="003702AB" w:rsidP="00AB5854">
            <w:r>
              <w:t>Requirement</w:t>
            </w:r>
          </w:p>
        </w:tc>
        <w:tc>
          <w:tcPr>
            <w:tcW w:w="1870" w:type="dxa"/>
          </w:tcPr>
          <w:p w14:paraId="342D0451" w14:textId="3BE943E2" w:rsidR="003702AB" w:rsidRDefault="003702AB" w:rsidP="00AB5854">
            <w:pPr>
              <w:cnfStyle w:val="100000000000" w:firstRow="1" w:lastRow="0" w:firstColumn="0" w:lastColumn="0" w:oddVBand="0" w:evenVBand="0" w:oddHBand="0" w:evenHBand="0" w:firstRowFirstColumn="0" w:firstRowLastColumn="0" w:lastRowFirstColumn="0" w:lastRowLastColumn="0"/>
            </w:pPr>
            <w:r>
              <w:t>Input/Action</w:t>
            </w:r>
          </w:p>
        </w:tc>
        <w:tc>
          <w:tcPr>
            <w:tcW w:w="1870" w:type="dxa"/>
          </w:tcPr>
          <w:p w14:paraId="3E0B735D" w14:textId="01B1CC56" w:rsidR="003702AB" w:rsidRDefault="003702AB" w:rsidP="00AB5854">
            <w:pPr>
              <w:cnfStyle w:val="100000000000" w:firstRow="1" w:lastRow="0" w:firstColumn="0" w:lastColumn="0" w:oddVBand="0" w:evenVBand="0" w:oddHBand="0" w:evenHBand="0" w:firstRowFirstColumn="0" w:firstRowLastColumn="0" w:lastRowFirstColumn="0" w:lastRowLastColumn="0"/>
            </w:pPr>
            <w:r>
              <w:t>Expected</w:t>
            </w:r>
          </w:p>
        </w:tc>
        <w:tc>
          <w:tcPr>
            <w:tcW w:w="1870" w:type="dxa"/>
          </w:tcPr>
          <w:p w14:paraId="58558BC1" w14:textId="49230E71" w:rsidR="003702AB" w:rsidRDefault="003702AB" w:rsidP="00AB5854">
            <w:pPr>
              <w:cnfStyle w:val="100000000000" w:firstRow="1" w:lastRow="0" w:firstColumn="0" w:lastColumn="0" w:oddVBand="0" w:evenVBand="0" w:oddHBand="0" w:evenHBand="0" w:firstRowFirstColumn="0" w:firstRowLastColumn="0" w:lastRowFirstColumn="0" w:lastRowLastColumn="0"/>
            </w:pPr>
            <w:r>
              <w:t>Output</w:t>
            </w:r>
          </w:p>
        </w:tc>
        <w:tc>
          <w:tcPr>
            <w:tcW w:w="1870" w:type="dxa"/>
          </w:tcPr>
          <w:p w14:paraId="64DF4433" w14:textId="4BD477EF" w:rsidR="003702AB" w:rsidRDefault="003702AB" w:rsidP="00AB5854">
            <w:pPr>
              <w:cnfStyle w:val="100000000000" w:firstRow="1" w:lastRow="0" w:firstColumn="0" w:lastColumn="0" w:oddVBand="0" w:evenVBand="0" w:oddHBand="0" w:evenHBand="0" w:firstRowFirstColumn="0" w:firstRowLastColumn="0" w:lastRowFirstColumn="0" w:lastRowLastColumn="0"/>
            </w:pPr>
            <w:r>
              <w:t>Pass/Fail</w:t>
            </w:r>
          </w:p>
        </w:tc>
      </w:tr>
      <w:tr w:rsidR="003702AB" w14:paraId="25EB6031"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4655B18C" w14:textId="01B7AE25" w:rsidR="003702AB" w:rsidRDefault="003D7937" w:rsidP="00AB5854">
            <w:r>
              <w:t>Car() must create a Car object</w:t>
            </w:r>
          </w:p>
        </w:tc>
        <w:tc>
          <w:tcPr>
            <w:tcW w:w="1870" w:type="dxa"/>
          </w:tcPr>
          <w:p w14:paraId="60891256" w14:textId="49316B22" w:rsidR="003702AB" w:rsidRDefault="003D7937" w:rsidP="00AB5854">
            <w:pPr>
              <w:cnfStyle w:val="000000000000" w:firstRow="0" w:lastRow="0" w:firstColumn="0" w:lastColumn="0" w:oddVBand="0" w:evenVBand="0" w:oddHBand="0" w:evenHBand="0" w:firstRowFirstColumn="0" w:firstRowLastColumn="0" w:lastRowFirstColumn="0" w:lastRowLastColumn="0"/>
            </w:pPr>
            <w:r>
              <w:t>Car() and the details of each variable</w:t>
            </w:r>
          </w:p>
        </w:tc>
        <w:tc>
          <w:tcPr>
            <w:tcW w:w="1870" w:type="dxa"/>
          </w:tcPr>
          <w:p w14:paraId="05915C37" w14:textId="5563A94C" w:rsidR="003702AB" w:rsidRDefault="003D7937" w:rsidP="00AB5854">
            <w:pPr>
              <w:cnfStyle w:val="000000000000" w:firstRow="0" w:lastRow="0" w:firstColumn="0" w:lastColumn="0" w:oddVBand="0" w:evenVBand="0" w:oddHBand="0" w:evenHBand="0" w:firstRowFirstColumn="0" w:firstRowLastColumn="0" w:lastRowFirstColumn="0" w:lastRowLastColumn="0"/>
            </w:pPr>
            <w:r>
              <w:t xml:space="preserve">Car object is created </w:t>
            </w:r>
          </w:p>
        </w:tc>
        <w:tc>
          <w:tcPr>
            <w:tcW w:w="1870" w:type="dxa"/>
          </w:tcPr>
          <w:p w14:paraId="348B5DD5" w14:textId="08D0A807" w:rsidR="003702AB" w:rsidRDefault="003D7937" w:rsidP="00AB5854">
            <w:pPr>
              <w:cnfStyle w:val="000000000000" w:firstRow="0" w:lastRow="0" w:firstColumn="0" w:lastColumn="0" w:oddVBand="0" w:evenVBand="0" w:oddHBand="0" w:evenHBand="0" w:firstRowFirstColumn="0" w:firstRowLastColumn="0" w:lastRowFirstColumn="0" w:lastRowLastColumn="0"/>
            </w:pPr>
            <w:r>
              <w:t>A Car object is created with empty field, or all fields filled (If Overloaded Method is used</w:t>
            </w:r>
          </w:p>
        </w:tc>
        <w:tc>
          <w:tcPr>
            <w:tcW w:w="1870" w:type="dxa"/>
          </w:tcPr>
          <w:p w14:paraId="16E53FFB" w14:textId="77777777" w:rsidR="003702AB" w:rsidRDefault="003702AB" w:rsidP="003D7937">
            <w:pPr>
              <w:jc w:val="center"/>
              <w:cnfStyle w:val="000000000000" w:firstRow="0" w:lastRow="0" w:firstColumn="0" w:lastColumn="0" w:oddVBand="0" w:evenVBand="0" w:oddHBand="0" w:evenHBand="0" w:firstRowFirstColumn="0" w:firstRowLastColumn="0" w:lastRowFirstColumn="0" w:lastRowLastColumn="0"/>
            </w:pPr>
          </w:p>
          <w:p w14:paraId="2F05499C" w14:textId="77777777" w:rsidR="003D7937" w:rsidRDefault="003D7937" w:rsidP="003D7937">
            <w:pPr>
              <w:jc w:val="center"/>
              <w:cnfStyle w:val="000000000000" w:firstRow="0" w:lastRow="0" w:firstColumn="0" w:lastColumn="0" w:oddVBand="0" w:evenVBand="0" w:oddHBand="0" w:evenHBand="0" w:firstRowFirstColumn="0" w:firstRowLastColumn="0" w:lastRowFirstColumn="0" w:lastRowLastColumn="0"/>
            </w:pPr>
          </w:p>
          <w:p w14:paraId="619B8287" w14:textId="57812BE3" w:rsidR="003D7937" w:rsidRDefault="003D7937" w:rsidP="003D7937">
            <w:pPr>
              <w:jc w:val="center"/>
              <w:cnfStyle w:val="000000000000" w:firstRow="0" w:lastRow="0" w:firstColumn="0" w:lastColumn="0" w:oddVBand="0" w:evenVBand="0" w:oddHBand="0" w:evenHBand="0" w:firstRowFirstColumn="0" w:firstRowLastColumn="0" w:lastRowFirstColumn="0" w:lastRowLastColumn="0"/>
            </w:pPr>
            <w:r>
              <w:t>PASS</w:t>
            </w:r>
          </w:p>
        </w:tc>
      </w:tr>
      <w:tr w:rsidR="003702AB" w14:paraId="330E7FBD"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51D607E6" w14:textId="5CE963EF" w:rsidR="003702AB" w:rsidRDefault="003D7937" w:rsidP="00AB5854">
            <w:r>
              <w:t>Car getter and setter methods add or return assigned variables</w:t>
            </w:r>
          </w:p>
        </w:tc>
        <w:tc>
          <w:tcPr>
            <w:tcW w:w="1870" w:type="dxa"/>
          </w:tcPr>
          <w:p w14:paraId="1AF9E311" w14:textId="6EAF8979" w:rsidR="003702AB" w:rsidRDefault="003D7937" w:rsidP="00AB5854">
            <w:pPr>
              <w:cnfStyle w:val="000000000000" w:firstRow="0" w:lastRow="0" w:firstColumn="0" w:lastColumn="0" w:oddVBand="0" w:evenVBand="0" w:oddHBand="0" w:evenHBand="0" w:firstRowFirstColumn="0" w:firstRowLastColumn="0" w:lastRowFirstColumn="0" w:lastRowLastColumn="0"/>
            </w:pPr>
            <w:r>
              <w:t>When called, Setters set the variable and Getters return the variable</w:t>
            </w:r>
          </w:p>
        </w:tc>
        <w:tc>
          <w:tcPr>
            <w:tcW w:w="1870" w:type="dxa"/>
          </w:tcPr>
          <w:p w14:paraId="7F88B4DA" w14:textId="3FEC68BF" w:rsidR="003702AB" w:rsidRDefault="003D7937" w:rsidP="00AB5854">
            <w:pPr>
              <w:cnfStyle w:val="000000000000" w:firstRow="0" w:lastRow="0" w:firstColumn="0" w:lastColumn="0" w:oddVBand="0" w:evenVBand="0" w:oddHBand="0" w:evenHBand="0" w:firstRowFirstColumn="0" w:firstRowLastColumn="0" w:lastRowFirstColumn="0" w:lastRowLastColumn="0"/>
            </w:pPr>
            <w:r>
              <w:t>Variables are either set or returned</w:t>
            </w:r>
          </w:p>
        </w:tc>
        <w:tc>
          <w:tcPr>
            <w:tcW w:w="1870" w:type="dxa"/>
          </w:tcPr>
          <w:p w14:paraId="3A8EF972" w14:textId="3AE68B74" w:rsidR="003702AB" w:rsidRDefault="003D7937" w:rsidP="00AB5854">
            <w:pPr>
              <w:cnfStyle w:val="000000000000" w:firstRow="0" w:lastRow="0" w:firstColumn="0" w:lastColumn="0" w:oddVBand="0" w:evenVBand="0" w:oddHBand="0" w:evenHBand="0" w:firstRowFirstColumn="0" w:firstRowLastColumn="0" w:lastRowFirstColumn="0" w:lastRowLastColumn="0"/>
            </w:pPr>
            <w:r>
              <w:t>Setter methods properly set the variables and Getter methods properly return the variables</w:t>
            </w:r>
          </w:p>
        </w:tc>
        <w:tc>
          <w:tcPr>
            <w:tcW w:w="1870" w:type="dxa"/>
          </w:tcPr>
          <w:p w14:paraId="1BE53199" w14:textId="77777777" w:rsidR="003702AB" w:rsidRDefault="003702AB" w:rsidP="003D7937">
            <w:pPr>
              <w:jc w:val="center"/>
              <w:cnfStyle w:val="000000000000" w:firstRow="0" w:lastRow="0" w:firstColumn="0" w:lastColumn="0" w:oddVBand="0" w:evenVBand="0" w:oddHBand="0" w:evenHBand="0" w:firstRowFirstColumn="0" w:firstRowLastColumn="0" w:lastRowFirstColumn="0" w:lastRowLastColumn="0"/>
            </w:pPr>
          </w:p>
          <w:p w14:paraId="6DD2F26D" w14:textId="77777777" w:rsidR="003D7937" w:rsidRDefault="003D7937" w:rsidP="003D7937">
            <w:pPr>
              <w:jc w:val="center"/>
              <w:cnfStyle w:val="000000000000" w:firstRow="0" w:lastRow="0" w:firstColumn="0" w:lastColumn="0" w:oddVBand="0" w:evenVBand="0" w:oddHBand="0" w:evenHBand="0" w:firstRowFirstColumn="0" w:firstRowLastColumn="0" w:lastRowFirstColumn="0" w:lastRowLastColumn="0"/>
            </w:pPr>
          </w:p>
          <w:p w14:paraId="1A0453C6" w14:textId="033317D1" w:rsidR="003D7937" w:rsidRDefault="003D7937" w:rsidP="003D7937">
            <w:pPr>
              <w:jc w:val="center"/>
              <w:cnfStyle w:val="000000000000" w:firstRow="0" w:lastRow="0" w:firstColumn="0" w:lastColumn="0" w:oddVBand="0" w:evenVBand="0" w:oddHBand="0" w:evenHBand="0" w:firstRowFirstColumn="0" w:firstRowLastColumn="0" w:lastRowFirstColumn="0" w:lastRowLastColumn="0"/>
            </w:pPr>
            <w:r>
              <w:t>PASS</w:t>
            </w:r>
          </w:p>
        </w:tc>
      </w:tr>
      <w:tr w:rsidR="003702AB" w14:paraId="5F43DAA7"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4E4740F6" w14:textId="66E6003B" w:rsidR="003702AB" w:rsidRDefault="003D7937" w:rsidP="00AB5854">
            <w:r>
              <w:t xml:space="preserve">carToString() is assigned a driver and verifies </w:t>
            </w:r>
            <w:r w:rsidR="00AB20D2">
              <w:t>compatibility</w:t>
            </w:r>
          </w:p>
        </w:tc>
        <w:tc>
          <w:tcPr>
            <w:tcW w:w="1870" w:type="dxa"/>
          </w:tcPr>
          <w:p w14:paraId="1E940C43" w14:textId="35BEA146" w:rsidR="003702AB" w:rsidRDefault="00AB20D2" w:rsidP="00AB5854">
            <w:pPr>
              <w:cnfStyle w:val="000000000000" w:firstRow="0" w:lastRow="0" w:firstColumn="0" w:lastColumn="0" w:oddVBand="0" w:evenVBand="0" w:oddHBand="0" w:evenHBand="0" w:firstRowFirstColumn="0" w:firstRowLastColumn="0" w:lastRowFirstColumn="0" w:lastRowLastColumn="0"/>
            </w:pPr>
            <w:r>
              <w:t>A Person object is assigned, then the method verifies compatibility, then throws a warning if incompatible</w:t>
            </w:r>
          </w:p>
        </w:tc>
        <w:tc>
          <w:tcPr>
            <w:tcW w:w="1870" w:type="dxa"/>
          </w:tcPr>
          <w:p w14:paraId="30A73996" w14:textId="5B950FD0" w:rsidR="003702AB" w:rsidRDefault="00AB20D2" w:rsidP="00AB20D2">
            <w:pPr>
              <w:cnfStyle w:val="000000000000" w:firstRow="0" w:lastRow="0" w:firstColumn="0" w:lastColumn="0" w:oddVBand="0" w:evenVBand="0" w:oddHBand="0" w:evenHBand="0" w:firstRowFirstColumn="0" w:firstRowLastColumn="0" w:lastRowFirstColumn="0" w:lastRowLastColumn="0"/>
            </w:pPr>
            <w:r>
              <w:t>Returns the details of the assigned driver and their car</w:t>
            </w:r>
          </w:p>
        </w:tc>
        <w:tc>
          <w:tcPr>
            <w:tcW w:w="1870" w:type="dxa"/>
          </w:tcPr>
          <w:p w14:paraId="1A5901C4" w14:textId="1C592E0B" w:rsidR="003702AB" w:rsidRDefault="00AB20D2" w:rsidP="00AB5854">
            <w:pPr>
              <w:cnfStyle w:val="000000000000" w:firstRow="0" w:lastRow="0" w:firstColumn="0" w:lastColumn="0" w:oddVBand="0" w:evenVBand="0" w:oddHBand="0" w:evenHBand="0" w:firstRowFirstColumn="0" w:firstRowLastColumn="0" w:lastRowFirstColumn="0" w:lastRowLastColumn="0"/>
            </w:pPr>
            <w:r>
              <w:t>Returns the details of both objects, and throws a warning since driver 2 was too tall and driver 3 was assigned a Stick Shift car they can’t drive</w:t>
            </w:r>
          </w:p>
        </w:tc>
        <w:tc>
          <w:tcPr>
            <w:tcW w:w="1870" w:type="dxa"/>
          </w:tcPr>
          <w:p w14:paraId="7C3B7E7A" w14:textId="77777777" w:rsidR="003702AB" w:rsidRDefault="003702AB" w:rsidP="00AB5854">
            <w:pPr>
              <w:cnfStyle w:val="000000000000" w:firstRow="0" w:lastRow="0" w:firstColumn="0" w:lastColumn="0" w:oddVBand="0" w:evenVBand="0" w:oddHBand="0" w:evenHBand="0" w:firstRowFirstColumn="0" w:firstRowLastColumn="0" w:lastRowFirstColumn="0" w:lastRowLastColumn="0"/>
            </w:pPr>
          </w:p>
          <w:p w14:paraId="142ECDBE" w14:textId="77777777" w:rsidR="00AB20D2" w:rsidRDefault="00AB20D2" w:rsidP="00AB5854">
            <w:pPr>
              <w:cnfStyle w:val="000000000000" w:firstRow="0" w:lastRow="0" w:firstColumn="0" w:lastColumn="0" w:oddVBand="0" w:evenVBand="0" w:oddHBand="0" w:evenHBand="0" w:firstRowFirstColumn="0" w:firstRowLastColumn="0" w:lastRowFirstColumn="0" w:lastRowLastColumn="0"/>
            </w:pPr>
          </w:p>
          <w:p w14:paraId="6DD79B21" w14:textId="77777777" w:rsidR="00AB20D2" w:rsidRDefault="00AB20D2" w:rsidP="00AB5854">
            <w:pPr>
              <w:cnfStyle w:val="000000000000" w:firstRow="0" w:lastRow="0" w:firstColumn="0" w:lastColumn="0" w:oddVBand="0" w:evenVBand="0" w:oddHBand="0" w:evenHBand="0" w:firstRowFirstColumn="0" w:firstRowLastColumn="0" w:lastRowFirstColumn="0" w:lastRowLastColumn="0"/>
            </w:pPr>
          </w:p>
          <w:p w14:paraId="63A5809C" w14:textId="37880CB6" w:rsidR="00AB20D2" w:rsidRDefault="00AB20D2" w:rsidP="00AB20D2">
            <w:pPr>
              <w:jc w:val="center"/>
              <w:cnfStyle w:val="000000000000" w:firstRow="0" w:lastRow="0" w:firstColumn="0" w:lastColumn="0" w:oddVBand="0" w:evenVBand="0" w:oddHBand="0" w:evenHBand="0" w:firstRowFirstColumn="0" w:firstRowLastColumn="0" w:lastRowFirstColumn="0" w:lastRowLastColumn="0"/>
            </w:pPr>
            <w:r>
              <w:t>PASS</w:t>
            </w:r>
          </w:p>
        </w:tc>
      </w:tr>
      <w:tr w:rsidR="003702AB" w14:paraId="0CCFBCCE"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49282DC8" w14:textId="1A7E175C" w:rsidR="003702AB" w:rsidRDefault="00AB20D2" w:rsidP="00AB20D2">
            <w:r>
              <w:t>Person() must create a Person object</w:t>
            </w:r>
          </w:p>
        </w:tc>
        <w:tc>
          <w:tcPr>
            <w:tcW w:w="1870" w:type="dxa"/>
          </w:tcPr>
          <w:p w14:paraId="257127D3" w14:textId="5B0DCB3C" w:rsidR="003702AB" w:rsidRDefault="00AB20D2" w:rsidP="00AB5854">
            <w:pPr>
              <w:cnfStyle w:val="000000000000" w:firstRow="0" w:lastRow="0" w:firstColumn="0" w:lastColumn="0" w:oddVBand="0" w:evenVBand="0" w:oddHBand="0" w:evenHBand="0" w:firstRowFirstColumn="0" w:firstRowLastColumn="0" w:lastRowFirstColumn="0" w:lastRowLastColumn="0"/>
            </w:pPr>
            <w:r>
              <w:t>Person() is called, and a Person object is created</w:t>
            </w:r>
          </w:p>
        </w:tc>
        <w:tc>
          <w:tcPr>
            <w:tcW w:w="1870" w:type="dxa"/>
          </w:tcPr>
          <w:p w14:paraId="01119F26" w14:textId="0F0EC81C" w:rsidR="003702AB" w:rsidRDefault="00AB20D2" w:rsidP="00AB5854">
            <w:pPr>
              <w:cnfStyle w:val="000000000000" w:firstRow="0" w:lastRow="0" w:firstColumn="0" w:lastColumn="0" w:oddVBand="0" w:evenVBand="0" w:oddHBand="0" w:evenHBand="0" w:firstRowFirstColumn="0" w:firstRowLastColumn="0" w:lastRowFirstColumn="0" w:lastRowLastColumn="0"/>
            </w:pPr>
            <w:r>
              <w:t xml:space="preserve">Person() is </w:t>
            </w:r>
            <w:r>
              <w:t>called,</w:t>
            </w:r>
            <w:r>
              <w:t xml:space="preserve"> and a Person object is created</w:t>
            </w:r>
          </w:p>
        </w:tc>
        <w:tc>
          <w:tcPr>
            <w:tcW w:w="1870" w:type="dxa"/>
          </w:tcPr>
          <w:p w14:paraId="1C1331F3" w14:textId="7D781018" w:rsidR="003702AB" w:rsidRDefault="00AB20D2" w:rsidP="00AB5854">
            <w:pPr>
              <w:cnfStyle w:val="000000000000" w:firstRow="0" w:lastRow="0" w:firstColumn="0" w:lastColumn="0" w:oddVBand="0" w:evenVBand="0" w:oddHBand="0" w:evenHBand="0" w:firstRowFirstColumn="0" w:firstRowLastColumn="0" w:lastRowFirstColumn="0" w:lastRowLastColumn="0"/>
            </w:pPr>
            <w:r>
              <w:t>When called, Person() created a Person object to be filled in CarAndPerson</w:t>
            </w:r>
          </w:p>
        </w:tc>
        <w:tc>
          <w:tcPr>
            <w:tcW w:w="1870" w:type="dxa"/>
          </w:tcPr>
          <w:p w14:paraId="7E0155B9" w14:textId="77777777" w:rsidR="003702AB" w:rsidRDefault="003702AB" w:rsidP="00AB5854">
            <w:pPr>
              <w:cnfStyle w:val="000000000000" w:firstRow="0" w:lastRow="0" w:firstColumn="0" w:lastColumn="0" w:oddVBand="0" w:evenVBand="0" w:oddHBand="0" w:evenHBand="0" w:firstRowFirstColumn="0" w:firstRowLastColumn="0" w:lastRowFirstColumn="0" w:lastRowLastColumn="0"/>
            </w:pPr>
          </w:p>
          <w:p w14:paraId="57D1D1EC" w14:textId="77777777" w:rsidR="00AB20D2" w:rsidRDefault="00AB20D2" w:rsidP="00AB5854">
            <w:pPr>
              <w:cnfStyle w:val="000000000000" w:firstRow="0" w:lastRow="0" w:firstColumn="0" w:lastColumn="0" w:oddVBand="0" w:evenVBand="0" w:oddHBand="0" w:evenHBand="0" w:firstRowFirstColumn="0" w:firstRowLastColumn="0" w:lastRowFirstColumn="0" w:lastRowLastColumn="0"/>
            </w:pPr>
          </w:p>
          <w:p w14:paraId="276FF326" w14:textId="02CE8292" w:rsidR="00AB20D2" w:rsidRDefault="00AB20D2" w:rsidP="00AB20D2">
            <w:pPr>
              <w:jc w:val="center"/>
              <w:cnfStyle w:val="000000000000" w:firstRow="0" w:lastRow="0" w:firstColumn="0" w:lastColumn="0" w:oddVBand="0" w:evenVBand="0" w:oddHBand="0" w:evenHBand="0" w:firstRowFirstColumn="0" w:firstRowLastColumn="0" w:lastRowFirstColumn="0" w:lastRowLastColumn="0"/>
            </w:pPr>
            <w:r>
              <w:t>PASS</w:t>
            </w:r>
          </w:p>
        </w:tc>
      </w:tr>
      <w:tr w:rsidR="003702AB" w14:paraId="0CDB6D67"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188AEB51" w14:textId="1A7745A9" w:rsidR="003702AB" w:rsidRDefault="00AB20D2" w:rsidP="00AB5854">
            <w:r>
              <w:t>Person Getter and Setter methods</w:t>
            </w:r>
          </w:p>
        </w:tc>
        <w:tc>
          <w:tcPr>
            <w:tcW w:w="1870" w:type="dxa"/>
          </w:tcPr>
          <w:p w14:paraId="24722E4C" w14:textId="270BEE95" w:rsidR="003702AB" w:rsidRDefault="00AB20D2" w:rsidP="00AB5854">
            <w:pPr>
              <w:cnfStyle w:val="000000000000" w:firstRow="0" w:lastRow="0" w:firstColumn="0" w:lastColumn="0" w:oddVBand="0" w:evenVBand="0" w:oddHBand="0" w:evenHBand="0" w:firstRowFirstColumn="0" w:firstRowLastColumn="0" w:lastRowFirstColumn="0" w:lastRowLastColumn="0"/>
            </w:pPr>
            <w:r>
              <w:t>When called, the setters will set a variable while the getters will return a variable</w:t>
            </w:r>
          </w:p>
        </w:tc>
        <w:tc>
          <w:tcPr>
            <w:tcW w:w="1870" w:type="dxa"/>
          </w:tcPr>
          <w:p w14:paraId="4B66EDB7" w14:textId="1FC3FE55" w:rsidR="003702AB" w:rsidRDefault="00AB20D2" w:rsidP="00AB5854">
            <w:pPr>
              <w:cnfStyle w:val="000000000000" w:firstRow="0" w:lastRow="0" w:firstColumn="0" w:lastColumn="0" w:oddVBand="0" w:evenVBand="0" w:oddHBand="0" w:evenHBand="0" w:firstRowFirstColumn="0" w:firstRowLastColumn="0" w:lastRowFirstColumn="0" w:lastRowLastColumn="0"/>
            </w:pPr>
            <w:r>
              <w:t>Variables are set or returned depending on the method</w:t>
            </w:r>
          </w:p>
        </w:tc>
        <w:tc>
          <w:tcPr>
            <w:tcW w:w="1870" w:type="dxa"/>
          </w:tcPr>
          <w:p w14:paraId="46BA6E58" w14:textId="3550EE76" w:rsidR="003702AB" w:rsidRDefault="00AB20D2" w:rsidP="00AB5854">
            <w:pPr>
              <w:cnfStyle w:val="000000000000" w:firstRow="0" w:lastRow="0" w:firstColumn="0" w:lastColumn="0" w:oddVBand="0" w:evenVBand="0" w:oddHBand="0" w:evenHBand="0" w:firstRowFirstColumn="0" w:firstRowLastColumn="0" w:lastRowFirstColumn="0" w:lastRowLastColumn="0"/>
            </w:pPr>
            <w:r>
              <w:t>All setter methods set variables while the getters return the variables</w:t>
            </w:r>
          </w:p>
        </w:tc>
        <w:tc>
          <w:tcPr>
            <w:tcW w:w="1870" w:type="dxa"/>
          </w:tcPr>
          <w:p w14:paraId="2971514B" w14:textId="77777777" w:rsidR="003702AB" w:rsidRDefault="003702AB" w:rsidP="00AB5854">
            <w:pPr>
              <w:cnfStyle w:val="000000000000" w:firstRow="0" w:lastRow="0" w:firstColumn="0" w:lastColumn="0" w:oddVBand="0" w:evenVBand="0" w:oddHBand="0" w:evenHBand="0" w:firstRowFirstColumn="0" w:firstRowLastColumn="0" w:lastRowFirstColumn="0" w:lastRowLastColumn="0"/>
            </w:pPr>
          </w:p>
          <w:p w14:paraId="24FDB453" w14:textId="77777777" w:rsidR="00AB20D2" w:rsidRDefault="00AB20D2" w:rsidP="00AB5854">
            <w:pPr>
              <w:cnfStyle w:val="000000000000" w:firstRow="0" w:lastRow="0" w:firstColumn="0" w:lastColumn="0" w:oddVBand="0" w:evenVBand="0" w:oddHBand="0" w:evenHBand="0" w:firstRowFirstColumn="0" w:firstRowLastColumn="0" w:lastRowFirstColumn="0" w:lastRowLastColumn="0"/>
            </w:pPr>
          </w:p>
          <w:p w14:paraId="7927F47E" w14:textId="58FCFADA" w:rsidR="00AB20D2" w:rsidRDefault="00AB20D2" w:rsidP="00AB20D2">
            <w:pPr>
              <w:jc w:val="center"/>
              <w:cnfStyle w:val="000000000000" w:firstRow="0" w:lastRow="0" w:firstColumn="0" w:lastColumn="0" w:oddVBand="0" w:evenVBand="0" w:oddHBand="0" w:evenHBand="0" w:firstRowFirstColumn="0" w:firstRowLastColumn="0" w:lastRowFirstColumn="0" w:lastRowLastColumn="0"/>
            </w:pPr>
            <w:r>
              <w:t>PASS</w:t>
            </w:r>
          </w:p>
        </w:tc>
      </w:tr>
      <w:tr w:rsidR="003702AB" w14:paraId="32D04DE8" w14:textId="77777777" w:rsidTr="003702AB">
        <w:tc>
          <w:tcPr>
            <w:cnfStyle w:val="001000000000" w:firstRow="0" w:lastRow="0" w:firstColumn="1" w:lastColumn="0" w:oddVBand="0" w:evenVBand="0" w:oddHBand="0" w:evenHBand="0" w:firstRowFirstColumn="0" w:firstRowLastColumn="0" w:lastRowFirstColumn="0" w:lastRowLastColumn="0"/>
            <w:tcW w:w="1870" w:type="dxa"/>
          </w:tcPr>
          <w:p w14:paraId="5900C3FC" w14:textId="322416D8" w:rsidR="003702AB" w:rsidRDefault="00AB20D2" w:rsidP="00AB5854">
            <w:r>
              <w:t>CarAndPerson must request the user for the details of all three drivers</w:t>
            </w:r>
          </w:p>
        </w:tc>
        <w:tc>
          <w:tcPr>
            <w:tcW w:w="1870" w:type="dxa"/>
          </w:tcPr>
          <w:p w14:paraId="0D6B83E6" w14:textId="3159392F" w:rsidR="003702AB" w:rsidRDefault="00AB20D2" w:rsidP="00AB5854">
            <w:pPr>
              <w:cnfStyle w:val="000000000000" w:firstRow="0" w:lastRow="0" w:firstColumn="0" w:lastColumn="0" w:oddVBand="0" w:evenVBand="0" w:oddHBand="0" w:evenHBand="0" w:firstRowFirstColumn="0" w:firstRowLastColumn="0" w:lastRowFirstColumn="0" w:lastRowLastColumn="0"/>
            </w:pPr>
            <w:r>
              <w:t>When prompted, the user will input each detail to be assigned</w:t>
            </w:r>
          </w:p>
        </w:tc>
        <w:tc>
          <w:tcPr>
            <w:tcW w:w="1870" w:type="dxa"/>
          </w:tcPr>
          <w:p w14:paraId="70AFD0DD" w14:textId="74285C3A" w:rsidR="003702AB" w:rsidRDefault="00AB20D2" w:rsidP="00AB5854">
            <w:pPr>
              <w:cnfStyle w:val="000000000000" w:firstRow="0" w:lastRow="0" w:firstColumn="0" w:lastColumn="0" w:oddVBand="0" w:evenVBand="0" w:oddHBand="0" w:evenHBand="0" w:firstRowFirstColumn="0" w:firstRowLastColumn="0" w:lastRowFirstColumn="0" w:lastRowLastColumn="0"/>
            </w:pPr>
            <w:r>
              <w:t>After each input, the setter methods take the input and assign them to the proper variable</w:t>
            </w:r>
          </w:p>
        </w:tc>
        <w:tc>
          <w:tcPr>
            <w:tcW w:w="1870" w:type="dxa"/>
          </w:tcPr>
          <w:p w14:paraId="23ECA4F9" w14:textId="3ED04E06" w:rsidR="003702AB" w:rsidRDefault="00AB20D2" w:rsidP="00AB5854">
            <w:pPr>
              <w:cnfStyle w:val="000000000000" w:firstRow="0" w:lastRow="0" w:firstColumn="0" w:lastColumn="0" w:oddVBand="0" w:evenVBand="0" w:oddHBand="0" w:evenHBand="0" w:firstRowFirstColumn="0" w:firstRowLastColumn="0" w:lastRowFirstColumn="0" w:lastRowLastColumn="0"/>
            </w:pPr>
            <w:r>
              <w:t>Input is correctly assigned to their variables through the setter methods</w:t>
            </w:r>
          </w:p>
        </w:tc>
        <w:tc>
          <w:tcPr>
            <w:tcW w:w="1870" w:type="dxa"/>
          </w:tcPr>
          <w:p w14:paraId="4639B4CA" w14:textId="77777777" w:rsidR="003702AB" w:rsidRDefault="003702AB" w:rsidP="00AB5854">
            <w:pPr>
              <w:cnfStyle w:val="000000000000" w:firstRow="0" w:lastRow="0" w:firstColumn="0" w:lastColumn="0" w:oddVBand="0" w:evenVBand="0" w:oddHBand="0" w:evenHBand="0" w:firstRowFirstColumn="0" w:firstRowLastColumn="0" w:lastRowFirstColumn="0" w:lastRowLastColumn="0"/>
            </w:pPr>
          </w:p>
          <w:p w14:paraId="6BCDB962" w14:textId="77777777" w:rsidR="00AB20D2" w:rsidRDefault="00AB20D2" w:rsidP="00AB5854">
            <w:pPr>
              <w:cnfStyle w:val="000000000000" w:firstRow="0" w:lastRow="0" w:firstColumn="0" w:lastColumn="0" w:oddVBand="0" w:evenVBand="0" w:oddHBand="0" w:evenHBand="0" w:firstRowFirstColumn="0" w:firstRowLastColumn="0" w:lastRowFirstColumn="0" w:lastRowLastColumn="0"/>
            </w:pPr>
          </w:p>
          <w:p w14:paraId="4881B382" w14:textId="57ADA8C0" w:rsidR="00AB20D2" w:rsidRDefault="00AB20D2" w:rsidP="00AB20D2">
            <w:pPr>
              <w:jc w:val="center"/>
              <w:cnfStyle w:val="000000000000" w:firstRow="0" w:lastRow="0" w:firstColumn="0" w:lastColumn="0" w:oddVBand="0" w:evenVBand="0" w:oddHBand="0" w:evenHBand="0" w:firstRowFirstColumn="0" w:firstRowLastColumn="0" w:lastRowFirstColumn="0" w:lastRowLastColumn="0"/>
            </w:pPr>
            <w:r>
              <w:t>PASS</w:t>
            </w:r>
          </w:p>
        </w:tc>
      </w:tr>
    </w:tbl>
    <w:p w14:paraId="6F29F2C6" w14:textId="77777777" w:rsidR="00AB5854" w:rsidRDefault="00AB5854" w:rsidP="00AB5854"/>
    <w:p w14:paraId="410F1C6E" w14:textId="06C13761" w:rsidR="00352FC7" w:rsidRDefault="00352FC7" w:rsidP="00AB5854"/>
    <w:p w14:paraId="1C182F16" w14:textId="440039F1" w:rsidR="00AB5854" w:rsidRPr="00AD5BF5" w:rsidRDefault="00AB5854" w:rsidP="00AD5BF5">
      <w:pPr>
        <w:pStyle w:val="Heading1"/>
      </w:pPr>
      <w:r w:rsidRPr="00AD5BF5">
        <w:lastRenderedPageBreak/>
        <w:t>Screenshots</w:t>
      </w:r>
    </w:p>
    <w:p w14:paraId="7E03BD57" w14:textId="486CD39B" w:rsidR="00352FC7" w:rsidRDefault="00352FC7" w:rsidP="00AB5854">
      <w:r>
        <w:rPr>
          <w:noProof/>
        </w:rPr>
        <w:drawing>
          <wp:anchor distT="0" distB="0" distL="114300" distR="114300" simplePos="0" relativeHeight="251660288" behindDoc="0" locked="0" layoutInCell="1" allowOverlap="1" wp14:anchorId="19C1907E" wp14:editId="11FEADF7">
            <wp:simplePos x="0" y="0"/>
            <wp:positionH relativeFrom="margin">
              <wp:align>right</wp:align>
            </wp:positionH>
            <wp:positionV relativeFrom="paragraph">
              <wp:posOffset>71120</wp:posOffset>
            </wp:positionV>
            <wp:extent cx="5943600" cy="6158230"/>
            <wp:effectExtent l="0" t="0" r="0" b="0"/>
            <wp:wrapNone/>
            <wp:docPr id="372568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84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158230"/>
                    </a:xfrm>
                    <a:prstGeom prst="rect">
                      <a:avLst/>
                    </a:prstGeom>
                  </pic:spPr>
                </pic:pic>
              </a:graphicData>
            </a:graphic>
            <wp14:sizeRelH relativeFrom="page">
              <wp14:pctWidth>0</wp14:pctWidth>
            </wp14:sizeRelH>
            <wp14:sizeRelV relativeFrom="page">
              <wp14:pctHeight>0</wp14:pctHeight>
            </wp14:sizeRelV>
          </wp:anchor>
        </w:drawing>
      </w:r>
    </w:p>
    <w:p w14:paraId="06390EEB" w14:textId="77777777" w:rsidR="00352FC7" w:rsidRDefault="00352FC7" w:rsidP="00AB5854"/>
    <w:p w14:paraId="0B25E582" w14:textId="77777777" w:rsidR="00352FC7" w:rsidRDefault="00352FC7" w:rsidP="00AB5854"/>
    <w:p w14:paraId="55137051" w14:textId="77777777" w:rsidR="00352FC7" w:rsidRDefault="00352FC7" w:rsidP="00AB5854"/>
    <w:p w14:paraId="6049C8C0" w14:textId="77777777" w:rsidR="00352FC7" w:rsidRDefault="00352FC7" w:rsidP="00AB5854"/>
    <w:p w14:paraId="746EDB20" w14:textId="77777777" w:rsidR="00352FC7" w:rsidRDefault="00352FC7" w:rsidP="00AB5854"/>
    <w:p w14:paraId="391FEF90" w14:textId="77777777" w:rsidR="00352FC7" w:rsidRDefault="00352FC7" w:rsidP="00AB5854"/>
    <w:p w14:paraId="4DF60ECD" w14:textId="77777777" w:rsidR="00352FC7" w:rsidRDefault="00352FC7" w:rsidP="00AB5854"/>
    <w:p w14:paraId="432B2AB5" w14:textId="77777777" w:rsidR="00352FC7" w:rsidRDefault="00352FC7" w:rsidP="00AB5854"/>
    <w:p w14:paraId="588507E4" w14:textId="77777777" w:rsidR="00352FC7" w:rsidRDefault="00352FC7" w:rsidP="00AB5854"/>
    <w:p w14:paraId="655F2591" w14:textId="77777777" w:rsidR="00352FC7" w:rsidRDefault="00352FC7" w:rsidP="00AB5854"/>
    <w:p w14:paraId="0D50D7BB" w14:textId="77777777" w:rsidR="00352FC7" w:rsidRDefault="00352FC7" w:rsidP="00AB5854"/>
    <w:p w14:paraId="1043F550" w14:textId="77777777" w:rsidR="00352FC7" w:rsidRDefault="00352FC7" w:rsidP="00AB5854"/>
    <w:p w14:paraId="58D4D40C" w14:textId="77777777" w:rsidR="00352FC7" w:rsidRDefault="00352FC7" w:rsidP="00AB5854"/>
    <w:p w14:paraId="27AEF7F1" w14:textId="77777777" w:rsidR="00352FC7" w:rsidRDefault="00352FC7" w:rsidP="00AB5854"/>
    <w:p w14:paraId="5CFD0700" w14:textId="77777777" w:rsidR="00352FC7" w:rsidRDefault="00352FC7" w:rsidP="00AB5854"/>
    <w:p w14:paraId="637E3FC6" w14:textId="77777777" w:rsidR="00352FC7" w:rsidRDefault="00352FC7" w:rsidP="00AB5854"/>
    <w:p w14:paraId="1D649A96" w14:textId="77777777" w:rsidR="00352FC7" w:rsidRDefault="00352FC7" w:rsidP="00AB5854"/>
    <w:p w14:paraId="700E367C" w14:textId="77777777" w:rsidR="00352FC7" w:rsidRDefault="00352FC7" w:rsidP="00AB5854"/>
    <w:p w14:paraId="695AA87E" w14:textId="77777777" w:rsidR="00352FC7" w:rsidRDefault="00352FC7" w:rsidP="00AB5854"/>
    <w:p w14:paraId="2F0CB160" w14:textId="77777777" w:rsidR="00352FC7" w:rsidRDefault="00352FC7" w:rsidP="00AB5854"/>
    <w:p w14:paraId="590FB766" w14:textId="77777777" w:rsidR="00352FC7" w:rsidRDefault="00352FC7" w:rsidP="00AB5854"/>
    <w:p w14:paraId="341E5242" w14:textId="77777777" w:rsidR="00352FC7" w:rsidRDefault="00352FC7" w:rsidP="00AB5854"/>
    <w:p w14:paraId="4D374138" w14:textId="77777777" w:rsidR="00352FC7" w:rsidRDefault="00352FC7" w:rsidP="00AB5854"/>
    <w:p w14:paraId="05FF0D7D" w14:textId="77777777" w:rsidR="00352FC7" w:rsidRDefault="00352FC7" w:rsidP="00AB5854"/>
    <w:p w14:paraId="53ED8AF7" w14:textId="77777777" w:rsidR="00352FC7" w:rsidRDefault="00352FC7" w:rsidP="00AB5854"/>
    <w:p w14:paraId="1E518BA0" w14:textId="77777777" w:rsidR="00352FC7" w:rsidRDefault="00352FC7" w:rsidP="00AB5854"/>
    <w:p w14:paraId="234AB945" w14:textId="77777777" w:rsidR="00352FC7" w:rsidRDefault="00352FC7" w:rsidP="00AB5854"/>
    <w:p w14:paraId="092ADE27" w14:textId="24C22E09" w:rsidR="000A0F9B" w:rsidRDefault="00352FC7" w:rsidP="00AB5854">
      <w:r>
        <w:rPr>
          <w:noProof/>
        </w:rPr>
        <w:drawing>
          <wp:anchor distT="0" distB="0" distL="114300" distR="114300" simplePos="0" relativeHeight="251661312" behindDoc="0" locked="0" layoutInCell="1" allowOverlap="1" wp14:anchorId="0BE8D952" wp14:editId="48EF998C">
            <wp:simplePos x="0" y="0"/>
            <wp:positionH relativeFrom="column">
              <wp:posOffset>-28575</wp:posOffset>
            </wp:positionH>
            <wp:positionV relativeFrom="paragraph">
              <wp:posOffset>178435</wp:posOffset>
            </wp:positionV>
            <wp:extent cx="5943600" cy="6304915"/>
            <wp:effectExtent l="0" t="0" r="0" b="635"/>
            <wp:wrapNone/>
            <wp:docPr id="10261378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7865"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304915"/>
                    </a:xfrm>
                    <a:prstGeom prst="rect">
                      <a:avLst/>
                    </a:prstGeom>
                  </pic:spPr>
                </pic:pic>
              </a:graphicData>
            </a:graphic>
            <wp14:sizeRelH relativeFrom="page">
              <wp14:pctWidth>0</wp14:pctWidth>
            </wp14:sizeRelH>
            <wp14:sizeRelV relativeFrom="page">
              <wp14:pctHeight>0</wp14:pctHeight>
            </wp14:sizeRelV>
          </wp:anchor>
        </w:drawing>
      </w:r>
    </w:p>
    <w:sectPr w:rsidR="000A0F9B" w:rsidSect="00305C35">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DCCA0" w14:textId="77777777" w:rsidR="00305C35" w:rsidRDefault="00305C35">
      <w:pPr>
        <w:spacing w:after="0" w:line="240" w:lineRule="auto"/>
      </w:pPr>
      <w:r>
        <w:separator/>
      </w:r>
    </w:p>
  </w:endnote>
  <w:endnote w:type="continuationSeparator" w:id="0">
    <w:p w14:paraId="6249DE33" w14:textId="77777777" w:rsidR="00305C35" w:rsidRDefault="0030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2E496BD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9693" w14:textId="77777777" w:rsidR="00305C35" w:rsidRDefault="00305C35">
      <w:pPr>
        <w:spacing w:after="0" w:line="240" w:lineRule="auto"/>
      </w:pPr>
      <w:r>
        <w:separator/>
      </w:r>
    </w:p>
  </w:footnote>
  <w:footnote w:type="continuationSeparator" w:id="0">
    <w:p w14:paraId="77115ABD" w14:textId="77777777" w:rsidR="00305C35" w:rsidRDefault="00305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EE73DF2"/>
    <w:multiLevelType w:val="hybridMultilevel"/>
    <w:tmpl w:val="384C43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226B8"/>
    <w:multiLevelType w:val="hybridMultilevel"/>
    <w:tmpl w:val="339077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300E0"/>
    <w:multiLevelType w:val="multilevel"/>
    <w:tmpl w:val="80B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C151C"/>
    <w:multiLevelType w:val="hybridMultilevel"/>
    <w:tmpl w:val="0E702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EC805D1"/>
    <w:multiLevelType w:val="hybridMultilevel"/>
    <w:tmpl w:val="A4DAC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1D350F"/>
    <w:multiLevelType w:val="hybridMultilevel"/>
    <w:tmpl w:val="A118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701252"/>
    <w:multiLevelType w:val="hybridMultilevel"/>
    <w:tmpl w:val="DDA6B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141658456">
    <w:abstractNumId w:val="18"/>
  </w:num>
  <w:num w:numId="2" w16cid:durableId="190804783">
    <w:abstractNumId w:val="15"/>
  </w:num>
  <w:num w:numId="3" w16cid:durableId="971521840">
    <w:abstractNumId w:val="15"/>
  </w:num>
  <w:num w:numId="4" w16cid:durableId="1769424664">
    <w:abstractNumId w:val="15"/>
  </w:num>
  <w:num w:numId="5" w16cid:durableId="278420459">
    <w:abstractNumId w:val="15"/>
  </w:num>
  <w:num w:numId="6" w16cid:durableId="1819304719">
    <w:abstractNumId w:val="15"/>
  </w:num>
  <w:num w:numId="7" w16cid:durableId="1862862717">
    <w:abstractNumId w:val="15"/>
  </w:num>
  <w:num w:numId="8" w16cid:durableId="174273676">
    <w:abstractNumId w:val="15"/>
  </w:num>
  <w:num w:numId="9" w16cid:durableId="1597325637">
    <w:abstractNumId w:val="15"/>
  </w:num>
  <w:num w:numId="10" w16cid:durableId="884096079">
    <w:abstractNumId w:val="15"/>
  </w:num>
  <w:num w:numId="11" w16cid:durableId="446195595">
    <w:abstractNumId w:val="15"/>
  </w:num>
  <w:num w:numId="12" w16cid:durableId="919213488">
    <w:abstractNumId w:val="15"/>
  </w:num>
  <w:num w:numId="13" w16cid:durableId="1218787501">
    <w:abstractNumId w:val="21"/>
  </w:num>
  <w:num w:numId="14" w16cid:durableId="560601042">
    <w:abstractNumId w:val="19"/>
  </w:num>
  <w:num w:numId="15" w16cid:durableId="1978603588">
    <w:abstractNumId w:val="22"/>
  </w:num>
  <w:num w:numId="16" w16cid:durableId="1681469051">
    <w:abstractNumId w:val="16"/>
  </w:num>
  <w:num w:numId="17" w16cid:durableId="1701977259">
    <w:abstractNumId w:val="9"/>
  </w:num>
  <w:num w:numId="18" w16cid:durableId="1550335030">
    <w:abstractNumId w:val="7"/>
  </w:num>
  <w:num w:numId="19" w16cid:durableId="1080566423">
    <w:abstractNumId w:val="6"/>
  </w:num>
  <w:num w:numId="20" w16cid:durableId="7223802">
    <w:abstractNumId w:val="5"/>
  </w:num>
  <w:num w:numId="21" w16cid:durableId="794955277">
    <w:abstractNumId w:val="4"/>
  </w:num>
  <w:num w:numId="22" w16cid:durableId="2094012131">
    <w:abstractNumId w:val="8"/>
  </w:num>
  <w:num w:numId="23" w16cid:durableId="105275539">
    <w:abstractNumId w:val="3"/>
  </w:num>
  <w:num w:numId="24" w16cid:durableId="2053918069">
    <w:abstractNumId w:val="2"/>
  </w:num>
  <w:num w:numId="25" w16cid:durableId="243686153">
    <w:abstractNumId w:val="1"/>
  </w:num>
  <w:num w:numId="26" w16cid:durableId="1443646915">
    <w:abstractNumId w:val="0"/>
  </w:num>
  <w:num w:numId="27" w16cid:durableId="1632707783">
    <w:abstractNumId w:val="13"/>
  </w:num>
  <w:num w:numId="28" w16cid:durableId="438070617">
    <w:abstractNumId w:val="17"/>
  </w:num>
  <w:num w:numId="29" w16cid:durableId="1359433494">
    <w:abstractNumId w:val="14"/>
  </w:num>
  <w:num w:numId="30" w16cid:durableId="1038746017">
    <w:abstractNumId w:val="12"/>
  </w:num>
  <w:num w:numId="31" w16cid:durableId="1821339942">
    <w:abstractNumId w:val="11"/>
  </w:num>
  <w:num w:numId="32" w16cid:durableId="1024944928">
    <w:abstractNumId w:val="23"/>
  </w:num>
  <w:num w:numId="33" w16cid:durableId="1032073175">
    <w:abstractNumId w:val="10"/>
  </w:num>
  <w:num w:numId="34" w16cid:durableId="73358766">
    <w:abstractNumId w:val="10"/>
  </w:num>
  <w:num w:numId="35" w16cid:durableId="721514125">
    <w:abstractNumId w:val="10"/>
  </w:num>
  <w:num w:numId="36" w16cid:durableId="1691487290">
    <w:abstractNumId w:val="10"/>
  </w:num>
  <w:num w:numId="37" w16cid:durableId="801464691">
    <w:abstractNumId w:val="10"/>
  </w:num>
  <w:num w:numId="38" w16cid:durableId="1090078581">
    <w:abstractNumId w:val="10"/>
  </w:num>
  <w:num w:numId="39" w16cid:durableId="288126328">
    <w:abstractNumId w:val="10"/>
  </w:num>
  <w:num w:numId="40" w16cid:durableId="1363899541">
    <w:abstractNumId w:val="10"/>
  </w:num>
  <w:num w:numId="41" w16cid:durableId="1365251764">
    <w:abstractNumId w:val="10"/>
  </w:num>
  <w:num w:numId="42" w16cid:durableId="612784533">
    <w:abstractNumId w:val="10"/>
  </w:num>
  <w:num w:numId="43" w16cid:durableId="14186690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54"/>
    <w:rsid w:val="0000590A"/>
    <w:rsid w:val="000A0F9B"/>
    <w:rsid w:val="00123E1E"/>
    <w:rsid w:val="0013591F"/>
    <w:rsid w:val="001D4175"/>
    <w:rsid w:val="0020301C"/>
    <w:rsid w:val="00216BF8"/>
    <w:rsid w:val="0024640E"/>
    <w:rsid w:val="002C1B16"/>
    <w:rsid w:val="00305C35"/>
    <w:rsid w:val="00352FC7"/>
    <w:rsid w:val="003702AB"/>
    <w:rsid w:val="003D7937"/>
    <w:rsid w:val="004162C1"/>
    <w:rsid w:val="00596092"/>
    <w:rsid w:val="00771F16"/>
    <w:rsid w:val="0078294C"/>
    <w:rsid w:val="007972B7"/>
    <w:rsid w:val="008A0346"/>
    <w:rsid w:val="008B6008"/>
    <w:rsid w:val="00971DEC"/>
    <w:rsid w:val="00A215A0"/>
    <w:rsid w:val="00AB20D2"/>
    <w:rsid w:val="00AB5854"/>
    <w:rsid w:val="00AD5BF5"/>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214A"/>
  <w15:chartTrackingRefBased/>
  <w15:docId w15:val="{4C97CD01-9CCE-4BFA-86B6-0327261E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0A"/>
  </w:style>
  <w:style w:type="paragraph" w:styleId="Heading1">
    <w:name w:val="heading 1"/>
    <w:basedOn w:val="Normal"/>
    <w:next w:val="Normal"/>
    <w:link w:val="Heading1Char"/>
    <w:uiPriority w:val="9"/>
    <w:qFormat/>
    <w:rsid w:val="0000590A"/>
    <w:pPr>
      <w:keepNext/>
      <w:keepLines/>
      <w:numPr>
        <w:numId w:val="4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590A"/>
    <w:pPr>
      <w:keepNext/>
      <w:keepLines/>
      <w:numPr>
        <w:ilvl w:val="1"/>
        <w:numId w:val="4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590A"/>
    <w:pPr>
      <w:keepNext/>
      <w:keepLines/>
      <w:numPr>
        <w:ilvl w:val="2"/>
        <w:numId w:val="4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0590A"/>
    <w:pPr>
      <w:keepNext/>
      <w:keepLines/>
      <w:numPr>
        <w:ilvl w:val="3"/>
        <w:numId w:val="4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590A"/>
    <w:pPr>
      <w:keepNext/>
      <w:keepLines/>
      <w:numPr>
        <w:ilvl w:val="4"/>
        <w:numId w:val="42"/>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00590A"/>
    <w:pPr>
      <w:keepNext/>
      <w:keepLines/>
      <w:numPr>
        <w:ilvl w:val="5"/>
        <w:numId w:val="42"/>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00590A"/>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90A"/>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90A"/>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59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59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059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590A"/>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00590A"/>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0059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9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90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059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590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059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590A"/>
    <w:rPr>
      <w:color w:val="5A5A5A" w:themeColor="text1" w:themeTint="A5"/>
      <w:spacing w:val="10"/>
    </w:rPr>
  </w:style>
  <w:style w:type="character" w:styleId="IntenseEmphasis">
    <w:name w:val="Intense Emphasis"/>
    <w:basedOn w:val="DefaultParagraphFont"/>
    <w:uiPriority w:val="21"/>
    <w:qFormat/>
    <w:rsid w:val="0000590A"/>
    <w:rPr>
      <w:b/>
      <w:bCs/>
      <w:i/>
      <w:iCs/>
      <w:caps/>
    </w:rPr>
  </w:style>
  <w:style w:type="paragraph" w:styleId="IntenseQuote">
    <w:name w:val="Intense Quote"/>
    <w:basedOn w:val="Normal"/>
    <w:next w:val="Normal"/>
    <w:link w:val="IntenseQuoteChar"/>
    <w:uiPriority w:val="30"/>
    <w:qFormat/>
    <w:rsid w:val="000059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590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00590A"/>
    <w:rPr>
      <w:b/>
      <w:bCs/>
      <w:smallCaps/>
      <w:u w:val="single"/>
    </w:rPr>
  </w:style>
  <w:style w:type="paragraph" w:styleId="Caption">
    <w:name w:val="caption"/>
    <w:basedOn w:val="Normal"/>
    <w:next w:val="Normal"/>
    <w:uiPriority w:val="35"/>
    <w:semiHidden/>
    <w:unhideWhenUsed/>
    <w:qFormat/>
    <w:rsid w:val="0000590A"/>
    <w:pPr>
      <w:spacing w:after="200" w:line="240" w:lineRule="auto"/>
    </w:pPr>
    <w:rPr>
      <w:i/>
      <w:iCs/>
      <w:color w:val="335B74" w:themeColor="text2"/>
      <w:sz w:val="18"/>
      <w:szCs w:val="18"/>
    </w:rPr>
  </w:style>
  <w:style w:type="paragraph" w:styleId="TOCHeading">
    <w:name w:val="TOC Heading"/>
    <w:basedOn w:val="Heading1"/>
    <w:next w:val="Normal"/>
    <w:uiPriority w:val="39"/>
    <w:semiHidden/>
    <w:unhideWhenUsed/>
    <w:qFormat/>
    <w:rsid w:val="0000590A"/>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ellipsible">
    <w:name w:val="ellipsible"/>
    <w:basedOn w:val="DefaultParagraphFont"/>
    <w:rsid w:val="00AB5854"/>
  </w:style>
  <w:style w:type="paragraph" w:styleId="ListParagraph">
    <w:name w:val="List Paragraph"/>
    <w:basedOn w:val="Normal"/>
    <w:uiPriority w:val="34"/>
    <w:qFormat/>
    <w:rsid w:val="00AD5BF5"/>
    <w:pPr>
      <w:ind w:left="720"/>
      <w:contextualSpacing/>
    </w:pPr>
  </w:style>
  <w:style w:type="character" w:styleId="UnresolvedMention">
    <w:name w:val="Unresolved Mention"/>
    <w:basedOn w:val="DefaultParagraphFont"/>
    <w:uiPriority w:val="99"/>
    <w:semiHidden/>
    <w:unhideWhenUsed/>
    <w:rsid w:val="00A215A0"/>
    <w:rPr>
      <w:color w:val="605E5C"/>
      <w:shd w:val="clear" w:color="auto" w:fill="E1DFDD"/>
    </w:rPr>
  </w:style>
  <w:style w:type="character" w:styleId="Strong">
    <w:name w:val="Strong"/>
    <w:basedOn w:val="DefaultParagraphFont"/>
    <w:uiPriority w:val="22"/>
    <w:qFormat/>
    <w:rsid w:val="0000590A"/>
    <w:rPr>
      <w:b/>
      <w:bCs/>
      <w:color w:val="000000" w:themeColor="text1"/>
    </w:rPr>
  </w:style>
  <w:style w:type="character" w:styleId="Emphasis">
    <w:name w:val="Emphasis"/>
    <w:basedOn w:val="DefaultParagraphFont"/>
    <w:uiPriority w:val="20"/>
    <w:qFormat/>
    <w:rsid w:val="0000590A"/>
    <w:rPr>
      <w:i/>
      <w:iCs/>
      <w:color w:val="auto"/>
    </w:rPr>
  </w:style>
  <w:style w:type="paragraph" w:styleId="NoSpacing">
    <w:name w:val="No Spacing"/>
    <w:uiPriority w:val="1"/>
    <w:qFormat/>
    <w:rsid w:val="0000590A"/>
    <w:pPr>
      <w:spacing w:after="0" w:line="240" w:lineRule="auto"/>
    </w:pPr>
  </w:style>
  <w:style w:type="paragraph" w:styleId="Quote">
    <w:name w:val="Quote"/>
    <w:basedOn w:val="Normal"/>
    <w:next w:val="Normal"/>
    <w:link w:val="QuoteChar"/>
    <w:uiPriority w:val="29"/>
    <w:qFormat/>
    <w:rsid w:val="0000590A"/>
    <w:pPr>
      <w:spacing w:before="160"/>
      <w:ind w:left="720" w:right="720"/>
    </w:pPr>
    <w:rPr>
      <w:i/>
      <w:iCs/>
      <w:color w:val="000000" w:themeColor="text1"/>
    </w:rPr>
  </w:style>
  <w:style w:type="character" w:customStyle="1" w:styleId="QuoteChar">
    <w:name w:val="Quote Char"/>
    <w:basedOn w:val="DefaultParagraphFont"/>
    <w:link w:val="Quote"/>
    <w:uiPriority w:val="29"/>
    <w:rsid w:val="0000590A"/>
    <w:rPr>
      <w:i/>
      <w:iCs/>
      <w:color w:val="000000" w:themeColor="text1"/>
    </w:rPr>
  </w:style>
  <w:style w:type="character" w:styleId="SubtleEmphasis">
    <w:name w:val="Subtle Emphasis"/>
    <w:basedOn w:val="DefaultParagraphFont"/>
    <w:uiPriority w:val="19"/>
    <w:qFormat/>
    <w:rsid w:val="0000590A"/>
    <w:rPr>
      <w:i/>
      <w:iCs/>
      <w:color w:val="404040" w:themeColor="text1" w:themeTint="BF"/>
    </w:rPr>
  </w:style>
  <w:style w:type="character" w:styleId="SubtleReference">
    <w:name w:val="Subtle Reference"/>
    <w:basedOn w:val="DefaultParagraphFont"/>
    <w:uiPriority w:val="31"/>
    <w:qFormat/>
    <w:rsid w:val="0000590A"/>
    <w:rPr>
      <w:smallCaps/>
      <w:color w:val="404040" w:themeColor="text1" w:themeTint="BF"/>
      <w:u w:val="single" w:color="7F7F7F" w:themeColor="text1" w:themeTint="80"/>
    </w:rPr>
  </w:style>
  <w:style w:type="character" w:styleId="BookTitle">
    <w:name w:val="Book Title"/>
    <w:basedOn w:val="DefaultParagraphFont"/>
    <w:uiPriority w:val="33"/>
    <w:qFormat/>
    <w:rsid w:val="0000590A"/>
    <w:rPr>
      <w:b w:val="0"/>
      <w:bCs w:val="0"/>
      <w:smallCaps/>
      <w:spacing w:val="5"/>
    </w:rPr>
  </w:style>
  <w:style w:type="table" w:styleId="TableGrid">
    <w:name w:val="Table Grid"/>
    <w:basedOn w:val="TableNormal"/>
    <w:uiPriority w:val="39"/>
    <w:rsid w:val="0037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702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cc.instructure.com/courses/1359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c\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191</TotalTime>
  <Pages>6</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Canellas</dc:creator>
  <cp:keywords/>
  <dc:description/>
  <cp:lastModifiedBy>Jose Canellas</cp:lastModifiedBy>
  <cp:revision>3</cp:revision>
  <dcterms:created xsi:type="dcterms:W3CDTF">2024-02-04T07:34:00Z</dcterms:created>
  <dcterms:modified xsi:type="dcterms:W3CDTF">2024-02-05T04:16:00Z</dcterms:modified>
</cp:coreProperties>
</file>